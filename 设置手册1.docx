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960320" behindDoc="0" locked="0" layoutInCell="1" allowOverlap="1">
            <wp:simplePos x="0" y="0"/>
            <wp:positionH relativeFrom="column">
              <wp:posOffset>2809240</wp:posOffset>
            </wp:positionH>
            <wp:positionV relativeFrom="paragraph">
              <wp:posOffset>-809625</wp:posOffset>
            </wp:positionV>
            <wp:extent cx="2096770" cy="821055"/>
            <wp:effectExtent l="0" t="0" r="17780" b="17145"/>
            <wp:wrapNone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5929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-753745</wp:posOffset>
            </wp:positionV>
            <wp:extent cx="1870075" cy="751840"/>
            <wp:effectExtent l="0" t="0" r="15875" b="1016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一般配对                                清除</w:t>
      </w:r>
      <w:bookmarkStart w:id="0" w:name="_GoBack"/>
      <w:bookmarkEnd w:id="0"/>
      <w:r>
        <w:rPr>
          <w:rFonts w:hint="eastAsia"/>
          <w:lang w:val="en-US" w:eastAsia="zh-CN"/>
        </w:rPr>
        <w:t>测试记录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209550</wp:posOffset>
            </wp:positionV>
            <wp:extent cx="1797685" cy="736600"/>
            <wp:effectExtent l="0" t="0" r="12065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46355</wp:posOffset>
            </wp:positionV>
            <wp:extent cx="1794510" cy="730885"/>
            <wp:effectExtent l="0" t="0" r="15240" b="1206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强制</w:t>
      </w:r>
      <w:r>
        <w:rPr>
          <w:rFonts w:hint="eastAsia"/>
          <w:lang w:val="en-US" w:eastAsia="zh-CN"/>
        </w:rPr>
        <w:t>配对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                           </w:t>
      </w:r>
      <w:r>
        <w:rPr>
          <w:rFonts w:hint="eastAsia"/>
          <w:lang w:val="en-US" w:eastAsia="zh-CN"/>
        </w:rPr>
        <w:t>USB/无线</w:t>
      </w:r>
    </w:p>
    <w:p>
      <w:pPr>
        <w:tabs>
          <w:tab w:val="left" w:pos="5931"/>
        </w:tabs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60960</wp:posOffset>
            </wp:positionV>
            <wp:extent cx="1795145" cy="726440"/>
            <wp:effectExtent l="0" t="0" r="14605" b="165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45720</wp:posOffset>
            </wp:positionV>
            <wp:extent cx="1796415" cy="724535"/>
            <wp:effectExtent l="0" t="0" r="13335" b="184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eastAsia="zh-CN"/>
        </w:rPr>
        <w:t>单一模式</w: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/>
          <w:lang w:eastAsia="zh-CN"/>
        </w:rPr>
        <w:t>连续模式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43815</wp:posOffset>
            </wp:positionV>
            <wp:extent cx="1849755" cy="744220"/>
            <wp:effectExtent l="0" t="0" r="17145" b="1778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40005</wp:posOffset>
            </wp:positionV>
            <wp:extent cx="1853565" cy="754380"/>
            <wp:effectExtent l="0" t="0" r="13335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1260" w:firstLineChars="600"/>
        <w:rPr>
          <w:rFonts w:hint="eastAsia"/>
          <w:lang w:eastAsia="zh-CN"/>
        </w:rPr>
      </w:pPr>
      <w:r>
        <w:rPr>
          <w:rFonts w:hint="eastAsia"/>
          <w:lang w:eastAsia="zh-CN"/>
        </w:rPr>
        <w:t>开启声音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lang w:eastAsia="zh-CN"/>
        </w:rPr>
        <w:t>关闭声音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91440</wp:posOffset>
            </wp:positionV>
            <wp:extent cx="1829435" cy="737870"/>
            <wp:effectExtent l="0" t="0" r="18415" b="508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87630</wp:posOffset>
            </wp:positionV>
            <wp:extent cx="1807210" cy="728980"/>
            <wp:effectExtent l="0" t="0" r="2540" b="13970"/>
            <wp:wrapNone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休眠</w:t>
      </w:r>
      <w:r>
        <w:rPr>
          <w:rFonts w:hint="eastAsia"/>
          <w:lang w:val="en-US" w:eastAsia="zh-CN"/>
        </w:rPr>
        <w:t>30S                                   1min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95250</wp:posOffset>
            </wp:positionV>
            <wp:extent cx="1807210" cy="728980"/>
            <wp:effectExtent l="0" t="0" r="2540" b="13970"/>
            <wp:wrapNone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97155</wp:posOffset>
            </wp:positionV>
            <wp:extent cx="1809115" cy="727710"/>
            <wp:effectExtent l="0" t="0" r="635" b="15240"/>
            <wp:wrapNone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5min                                    10min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70485</wp:posOffset>
            </wp:positionV>
            <wp:extent cx="1804035" cy="727710"/>
            <wp:effectExtent l="0" t="0" r="5715" b="15240"/>
            <wp:wrapNone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62865</wp:posOffset>
            </wp:positionV>
            <wp:extent cx="1816735" cy="735330"/>
            <wp:effectExtent l="0" t="0" r="12065" b="7620"/>
            <wp:wrapNone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20min                                     </w:t>
      </w:r>
      <w:r>
        <w:rPr>
          <w:rFonts w:hint="eastAsia"/>
          <w:lang w:eastAsia="zh-CN"/>
        </w:rPr>
        <w:t>关机</w:t>
      </w:r>
    </w:p>
    <w:p>
      <w:pPr>
        <w:rPr>
          <w:rFonts w:hint="eastAsia"/>
          <w:lang w:eastAsia="zh-CN"/>
        </w:rPr>
      </w:pPr>
    </w:p>
    <w:p/>
    <w:p/>
    <w:p/>
    <w:p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43815</wp:posOffset>
            </wp:positionV>
            <wp:extent cx="1852295" cy="751840"/>
            <wp:effectExtent l="0" t="0" r="14605" b="10160"/>
            <wp:wrapNone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57150</wp:posOffset>
            </wp:positionV>
            <wp:extent cx="1796415" cy="719455"/>
            <wp:effectExtent l="0" t="0" r="13335" b="4445"/>
            <wp:wrapNone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eastAsia="zh-CN"/>
        </w:rPr>
        <w:t>美国</w:t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lang w:eastAsia="zh-CN"/>
        </w:rPr>
        <w:t>德国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70485</wp:posOffset>
            </wp:positionV>
            <wp:extent cx="1873250" cy="755650"/>
            <wp:effectExtent l="0" t="0" r="12700" b="6350"/>
            <wp:wrapNone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85725</wp:posOffset>
            </wp:positionV>
            <wp:extent cx="1829435" cy="737870"/>
            <wp:effectExtent l="0" t="0" r="18415" b="5080"/>
            <wp:wrapNone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法语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加拿大</w:t>
      </w:r>
      <w:r>
        <w:rPr>
          <w:rFonts w:hint="eastAsia"/>
          <w:lang w:val="en-US" w:eastAsia="zh-CN"/>
        </w:rPr>
        <w:t xml:space="preserve">                                  法国</w:t>
      </w:r>
    </w:p>
    <w:p>
      <w:pPr>
        <w:rPr>
          <w:rFonts w:hint="eastAsia"/>
          <w:lang w:val="en-US" w:eastAsia="zh-CN"/>
        </w:rPr>
      </w:pPr>
    </w:p>
    <w:p/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70485</wp:posOffset>
            </wp:positionV>
            <wp:extent cx="1828165" cy="735330"/>
            <wp:effectExtent l="0" t="0" r="635" b="7620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60960</wp:posOffset>
            </wp:positionV>
            <wp:extent cx="1818640" cy="733425"/>
            <wp:effectExtent l="0" t="0" r="10160" b="9525"/>
            <wp:wrapNone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1470" w:firstLineChars="700"/>
        <w:rPr>
          <w:rFonts w:hint="eastAsia"/>
          <w:lang w:eastAsia="zh-CN"/>
        </w:rPr>
      </w:pPr>
      <w:r>
        <w:rPr>
          <w:rFonts w:hint="eastAsia"/>
          <w:lang w:eastAsia="zh-CN"/>
        </w:rPr>
        <w:t>意大利</w:t>
      </w: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/>
          <w:lang w:eastAsia="zh-CN"/>
        </w:rPr>
        <w:t>葡萄牙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78105</wp:posOffset>
            </wp:positionV>
            <wp:extent cx="1818640" cy="742950"/>
            <wp:effectExtent l="0" t="0" r="10160" b="0"/>
            <wp:wrapNone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83820</wp:posOffset>
            </wp:positionV>
            <wp:extent cx="1807210" cy="733425"/>
            <wp:effectExtent l="0" t="0" r="2540" b="9525"/>
            <wp:wrapNone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ind w:firstLine="1050" w:firstLineChars="50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葡萄牙</w:t>
      </w:r>
      <w:r>
        <w:rPr>
          <w:rFonts w:hint="eastAsia"/>
          <w:lang w:val="en-US" w:eastAsia="zh-CN"/>
        </w:rPr>
        <w:t xml:space="preserve">-巴西                                  </w:t>
      </w:r>
      <w:r>
        <w:rPr>
          <w:rFonts w:hint="eastAsia"/>
          <w:lang w:eastAsia="zh-CN"/>
        </w:rPr>
        <w:t>西班牙</w:t>
      </w:r>
    </w:p>
    <w:p>
      <w:pPr>
        <w:ind w:firstLine="840" w:firstLineChars="400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106680</wp:posOffset>
            </wp:positionV>
            <wp:extent cx="1796415" cy="724535"/>
            <wp:effectExtent l="0" t="0" r="13335" b="18415"/>
            <wp:wrapNone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72390</wp:posOffset>
            </wp:positionV>
            <wp:extent cx="1818640" cy="738505"/>
            <wp:effectExtent l="0" t="0" r="10160" b="4445"/>
            <wp:wrapNone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STX开启                                   STX关闭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2927985</wp:posOffset>
            </wp:positionH>
            <wp:positionV relativeFrom="paragraph">
              <wp:posOffset>78105</wp:posOffset>
            </wp:positionV>
            <wp:extent cx="1818640" cy="738505"/>
            <wp:effectExtent l="0" t="0" r="10160" b="4445"/>
            <wp:wrapNone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78105</wp:posOffset>
            </wp:positionV>
            <wp:extent cx="1796415" cy="728980"/>
            <wp:effectExtent l="0" t="0" r="13335" b="13970"/>
            <wp:wrapNone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/>
    <w:p/>
    <w:p>
      <w:pPr>
        <w:ind w:firstLine="1260" w:firstLineChars="6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ETX开启                                  ETX关闭</w:t>
      </w:r>
    </w:p>
    <w:p>
      <w:pPr>
        <w:rPr>
          <w:rFonts w:hint="eastAsia"/>
          <w:lang w:val="en-US" w:eastAsia="zh-CN"/>
        </w:rPr>
      </w:pPr>
    </w:p>
    <w:p/>
    <w:p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85725</wp:posOffset>
            </wp:positionV>
            <wp:extent cx="1838960" cy="739775"/>
            <wp:effectExtent l="0" t="0" r="8890" b="3175"/>
            <wp:wrapNone/>
            <wp:docPr id="3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85725</wp:posOffset>
            </wp:positionV>
            <wp:extent cx="1818640" cy="733425"/>
            <wp:effectExtent l="0" t="0" r="10160" b="9525"/>
            <wp:wrapNone/>
            <wp:docPr id="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ind w:firstLine="1260" w:firstLineChars="600"/>
        <w:rPr>
          <w:rFonts w:hint="eastAsia"/>
          <w:lang w:eastAsia="zh-CN"/>
        </w:rPr>
      </w:pPr>
      <w:r>
        <w:rPr>
          <w:rFonts w:hint="eastAsia"/>
          <w:lang w:eastAsia="zh-CN"/>
        </w:rPr>
        <w:t>前缀使能</w: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/>
          <w:lang w:eastAsia="zh-CN"/>
        </w:rPr>
        <w:t>前缀禁止</w:t>
      </w:r>
    </w:p>
    <w:p>
      <w:pPr>
        <w:ind w:firstLine="1260" w:firstLineChars="60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72390</wp:posOffset>
            </wp:positionV>
            <wp:extent cx="1812290" cy="730885"/>
            <wp:effectExtent l="0" t="0" r="16510" b="12065"/>
            <wp:wrapNone/>
            <wp:docPr id="3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eastAsia="zh-CN"/>
        </w:rPr>
      </w:pPr>
    </w:p>
    <w:p>
      <w:pPr>
        <w:ind w:firstLine="3360" w:firstLineChars="1600"/>
      </w:pPr>
      <w:r>
        <w:rPr>
          <w:rFonts w:hint="eastAsia"/>
          <w:lang w:eastAsia="zh-CN"/>
        </w:rPr>
        <w:t>前缀修改</w:t>
      </w:r>
    </w:p>
    <w:p/>
    <w:p/>
    <w:p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74295</wp:posOffset>
            </wp:positionV>
            <wp:extent cx="1831340" cy="741680"/>
            <wp:effectExtent l="0" t="0" r="16510" b="1270"/>
            <wp:wrapNone/>
            <wp:docPr id="5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60960</wp:posOffset>
            </wp:positionV>
            <wp:extent cx="1851660" cy="746760"/>
            <wp:effectExtent l="0" t="0" r="15240" b="15240"/>
            <wp:wrapNone/>
            <wp:docPr id="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ind w:firstLine="1260" w:firstLineChars="600"/>
        <w:rPr>
          <w:rFonts w:hint="eastAsia"/>
          <w:lang w:eastAsia="zh-CN"/>
        </w:rPr>
      </w:pPr>
      <w:r>
        <w:rPr>
          <w:rFonts w:hint="eastAsia"/>
          <w:lang w:eastAsia="zh-CN"/>
        </w:rPr>
        <w:t>后缀使能</w: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/>
          <w:lang w:eastAsia="zh-CN"/>
        </w:rPr>
        <w:t>后缀禁止</w:t>
      </w:r>
    </w:p>
    <w:p>
      <w:pPr>
        <w:ind w:firstLine="1260" w:firstLineChars="60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70485</wp:posOffset>
            </wp:positionV>
            <wp:extent cx="1816100" cy="737235"/>
            <wp:effectExtent l="0" t="0" r="12700" b="5715"/>
            <wp:wrapNone/>
            <wp:docPr id="5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>
      <w:pPr>
        <w:ind w:left="1260" w:leftChars="0" w:firstLine="2100" w:firstLineChars="1000"/>
        <w:rPr>
          <w:rFonts w:hint="eastAsia"/>
          <w:lang w:eastAsia="zh-CN"/>
        </w:rPr>
      </w:pPr>
      <w:r>
        <w:rPr>
          <w:rFonts w:hint="eastAsia"/>
          <w:lang w:eastAsia="zh-CN"/>
        </w:rPr>
        <w:t>后缀修改</w:t>
      </w:r>
    </w:p>
    <w:p/>
    <w:p/>
    <w:p/>
    <w:p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87630</wp:posOffset>
            </wp:positionV>
            <wp:extent cx="1831340" cy="740410"/>
            <wp:effectExtent l="0" t="0" r="16510" b="2540"/>
            <wp:wrapNone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85725</wp:posOffset>
            </wp:positionV>
            <wp:extent cx="1806575" cy="731520"/>
            <wp:effectExtent l="0" t="0" r="3175" b="11430"/>
            <wp:wrapNone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CODEID使能                                CODEID关闭</w:t>
      </w: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87630</wp:posOffset>
            </wp:positionV>
            <wp:extent cx="1807210" cy="733425"/>
            <wp:effectExtent l="0" t="0" r="2540" b="9525"/>
            <wp:wrapNone/>
            <wp:docPr id="5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87630</wp:posOffset>
            </wp:positionV>
            <wp:extent cx="1812290" cy="736600"/>
            <wp:effectExtent l="0" t="0" r="16510" b="6350"/>
            <wp:wrapNone/>
            <wp:docPr id="4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rPr>
          <w:rFonts w:hint="eastAsia"/>
          <w:lang w:eastAsia="zh-CN"/>
        </w:rPr>
      </w:pPr>
    </w:p>
    <w:p>
      <w:pPr>
        <w:ind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显示条码类型</w:t>
      </w: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lang w:eastAsia="zh-CN"/>
        </w:rPr>
        <w:t>条码类型关闭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2879090</wp:posOffset>
            </wp:positionH>
            <wp:positionV relativeFrom="paragraph">
              <wp:posOffset>78105</wp:posOffset>
            </wp:positionV>
            <wp:extent cx="1850390" cy="744220"/>
            <wp:effectExtent l="0" t="0" r="16510" b="17780"/>
            <wp:wrapNone/>
            <wp:docPr id="5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86995</wp:posOffset>
            </wp:positionV>
            <wp:extent cx="1797050" cy="727710"/>
            <wp:effectExtent l="0" t="0" r="12700" b="15240"/>
            <wp:wrapNone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头隐藏使能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lang w:eastAsia="zh-CN"/>
        </w:rPr>
        <w:t>头隐藏禁止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1455420</wp:posOffset>
            </wp:positionH>
            <wp:positionV relativeFrom="paragraph">
              <wp:posOffset>57785</wp:posOffset>
            </wp:positionV>
            <wp:extent cx="1840230" cy="742315"/>
            <wp:effectExtent l="0" t="0" r="7620" b="635"/>
            <wp:wrapNone/>
            <wp:docPr id="5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lang w:eastAsia="zh-CN"/>
        </w:rPr>
        <w:t>头隐藏设置</w:t>
      </w:r>
    </w:p>
    <w:p>
      <w:pPr>
        <w:rPr>
          <w:rFonts w:hint="eastAsia" w:eastAsia="宋体"/>
          <w:lang w:val="en-US" w:eastAsia="zh-CN"/>
        </w:rPr>
      </w:pPr>
    </w:p>
    <w:p/>
    <w:p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2825750</wp:posOffset>
            </wp:positionH>
            <wp:positionV relativeFrom="paragraph">
              <wp:posOffset>85090</wp:posOffset>
            </wp:positionV>
            <wp:extent cx="1795145" cy="721995"/>
            <wp:effectExtent l="0" t="0" r="14605" b="1905"/>
            <wp:wrapNone/>
            <wp:docPr id="6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55245</wp:posOffset>
            </wp:positionV>
            <wp:extent cx="1840230" cy="746760"/>
            <wp:effectExtent l="0" t="0" r="7620" b="15240"/>
            <wp:wrapNone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尾隐藏使能                                </w:t>
      </w:r>
      <w:r>
        <w:rPr>
          <w:rFonts w:hint="eastAsia"/>
          <w:lang w:eastAsia="zh-CN"/>
        </w:rPr>
        <w:t>尾隐藏禁止</w:t>
      </w:r>
    </w:p>
    <w:p>
      <w:pPr>
        <w:ind w:firstLine="1050" w:firstLineChars="500"/>
        <w:rPr>
          <w:rFonts w:hint="eastAsia"/>
          <w:lang w:val="en-US" w:eastAsia="zh-CN"/>
        </w:rPr>
      </w:pPr>
    </w:p>
    <w:p/>
    <w:p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1449705</wp:posOffset>
            </wp:positionH>
            <wp:positionV relativeFrom="paragraph">
              <wp:posOffset>53975</wp:posOffset>
            </wp:positionV>
            <wp:extent cx="1820545" cy="735965"/>
            <wp:effectExtent l="0" t="0" r="8255" b="6985"/>
            <wp:wrapNone/>
            <wp:docPr id="6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lang w:eastAsia="zh-CN"/>
        </w:rPr>
        <w:t>尾隐藏设置</w:t>
      </w:r>
    </w:p>
    <w:p>
      <w:pPr>
        <w:rPr>
          <w:rFonts w:hint="eastAsia" w:eastAsia="宋体"/>
          <w:lang w:val="en-US" w:eastAsia="zh-CN"/>
        </w:rPr>
      </w:pPr>
    </w:p>
    <w:p/>
    <w:p/>
    <w:p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2807970</wp:posOffset>
            </wp:positionH>
            <wp:positionV relativeFrom="paragraph">
              <wp:posOffset>73025</wp:posOffset>
            </wp:positionV>
            <wp:extent cx="1833245" cy="741680"/>
            <wp:effectExtent l="0" t="0" r="14605" b="1270"/>
            <wp:wrapNone/>
            <wp:docPr id="6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60325</wp:posOffset>
            </wp:positionV>
            <wp:extent cx="1847850" cy="749935"/>
            <wp:effectExtent l="0" t="0" r="0" b="12065"/>
            <wp:wrapNone/>
            <wp:docPr id="6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ind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字符串隐藏使能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lang w:eastAsia="zh-CN"/>
        </w:rPr>
        <w:t>字符串隐藏禁止</w:t>
      </w:r>
    </w:p>
    <w:p>
      <w:pPr>
        <w:ind w:firstLine="840" w:firstLineChars="400"/>
        <w:rPr>
          <w:rFonts w:hint="eastAsia"/>
          <w:lang w:val="en-US" w:eastAsia="zh-CN"/>
        </w:rPr>
      </w:pPr>
    </w:p>
    <w:p/>
    <w:p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67945</wp:posOffset>
            </wp:positionV>
            <wp:extent cx="1840230" cy="742315"/>
            <wp:effectExtent l="0" t="0" r="7620" b="635"/>
            <wp:wrapNone/>
            <wp:docPr id="6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lang w:eastAsia="zh-CN"/>
        </w:rPr>
        <w:t>字符串隐藏设置</w:t>
      </w:r>
    </w:p>
    <w:p>
      <w:pPr>
        <w:rPr>
          <w:rFonts w:hint="eastAsia" w:eastAsia="宋体"/>
          <w:lang w:val="en-US" w:eastAsia="zh-CN"/>
        </w:rPr>
      </w:pPr>
    </w:p>
    <w:p/>
    <w:p/>
    <w:p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76835</wp:posOffset>
            </wp:positionV>
            <wp:extent cx="1820545" cy="737235"/>
            <wp:effectExtent l="0" t="0" r="8255" b="5715"/>
            <wp:wrapNone/>
            <wp:docPr id="6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78105</wp:posOffset>
            </wp:positionV>
            <wp:extent cx="1816735" cy="735330"/>
            <wp:effectExtent l="0" t="0" r="12065" b="7620"/>
            <wp:wrapNone/>
            <wp:docPr id="6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eastAsia="zh-CN"/>
        </w:rPr>
        <w:t>字母无动作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lang w:eastAsia="zh-CN"/>
        </w:rPr>
        <w:t>字母大写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2805430</wp:posOffset>
            </wp:positionH>
            <wp:positionV relativeFrom="paragraph">
              <wp:posOffset>76835</wp:posOffset>
            </wp:positionV>
            <wp:extent cx="1807210" cy="733425"/>
            <wp:effectExtent l="0" t="0" r="2540" b="9525"/>
            <wp:wrapNone/>
            <wp:docPr id="6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76200</wp:posOffset>
            </wp:positionV>
            <wp:extent cx="1837055" cy="741045"/>
            <wp:effectExtent l="0" t="0" r="10795" b="1905"/>
            <wp:wrapNone/>
            <wp:docPr id="6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字母小写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lang w:eastAsia="zh-CN"/>
        </w:rPr>
        <w:t>字母翻转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95250</wp:posOffset>
            </wp:positionV>
            <wp:extent cx="1777365" cy="716915"/>
            <wp:effectExtent l="0" t="0" r="13335" b="6985"/>
            <wp:wrapNone/>
            <wp:docPr id="7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74295</wp:posOffset>
            </wp:positionV>
            <wp:extent cx="1844040" cy="739775"/>
            <wp:effectExtent l="0" t="0" r="3810" b="3175"/>
            <wp:wrapNone/>
            <wp:docPr id="78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5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eastAsia="zh-CN"/>
        </w:rPr>
        <w:t>插入组设置</w: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/>
          <w:lang w:eastAsia="zh-CN"/>
        </w:rPr>
        <w:t>插入禁止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eastAsia="zh-CN"/>
        </w:rPr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2776220</wp:posOffset>
            </wp:positionH>
            <wp:positionV relativeFrom="paragraph">
              <wp:posOffset>51435</wp:posOffset>
            </wp:positionV>
            <wp:extent cx="1855470" cy="758190"/>
            <wp:effectExtent l="0" t="0" r="11430" b="3810"/>
            <wp:wrapNone/>
            <wp:docPr id="7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77470</wp:posOffset>
            </wp:positionV>
            <wp:extent cx="1848485" cy="743585"/>
            <wp:effectExtent l="0" t="0" r="18415" b="18415"/>
            <wp:wrapNone/>
            <wp:docPr id="7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rPr>
          <w:rFonts w:hint="eastAsia"/>
          <w:lang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插入组</w:t>
      </w:r>
      <w:r>
        <w:rPr>
          <w:rFonts w:hint="eastAsia"/>
          <w:lang w:val="en-US" w:eastAsia="zh-CN"/>
        </w:rPr>
        <w:t xml:space="preserve">1                                 </w:t>
      </w:r>
      <w:r>
        <w:rPr>
          <w:rFonts w:hint="eastAsia"/>
          <w:lang w:eastAsia="zh-CN"/>
        </w:rPr>
        <w:t>插入组</w:t>
      </w:r>
      <w:r>
        <w:rPr>
          <w:rFonts w:hint="eastAsia"/>
          <w:lang w:val="en-US" w:eastAsia="zh-CN"/>
        </w:rPr>
        <w:t>2</w:t>
      </w:r>
    </w:p>
    <w:p>
      <w:pPr>
        <w:ind w:firstLine="1260" w:firstLineChars="600"/>
        <w:rPr>
          <w:rFonts w:hint="eastAsia"/>
          <w:lang w:val="en-US" w:eastAsia="zh-CN"/>
        </w:rPr>
      </w:pPr>
    </w:p>
    <w:p/>
    <w:p>
      <w:pPr>
        <w:rPr>
          <w:rFonts w:hint="eastAsia"/>
          <w:lang w:eastAsia="zh-CN"/>
        </w:rPr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2797175</wp:posOffset>
            </wp:positionH>
            <wp:positionV relativeFrom="paragraph">
              <wp:posOffset>81280</wp:posOffset>
            </wp:positionV>
            <wp:extent cx="1828165" cy="740410"/>
            <wp:effectExtent l="0" t="0" r="635" b="2540"/>
            <wp:wrapNone/>
            <wp:docPr id="7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75565</wp:posOffset>
            </wp:positionV>
            <wp:extent cx="1877695" cy="755650"/>
            <wp:effectExtent l="0" t="0" r="8255" b="6350"/>
            <wp:wrapNone/>
            <wp:docPr id="7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eastAsia="zh-CN"/>
        </w:rPr>
      </w:pPr>
    </w:p>
    <w:p/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插入组</w:t>
      </w:r>
      <w:r>
        <w:rPr>
          <w:rFonts w:hint="eastAsia"/>
          <w:lang w:val="en-US" w:eastAsia="zh-CN"/>
        </w:rPr>
        <w:t xml:space="preserve">3                                 </w:t>
      </w:r>
      <w:r>
        <w:rPr>
          <w:rFonts w:hint="eastAsia"/>
          <w:lang w:eastAsia="zh-CN"/>
        </w:rPr>
        <w:t>插入组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/>
    <w:p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2796540</wp:posOffset>
            </wp:positionH>
            <wp:positionV relativeFrom="paragraph">
              <wp:posOffset>68580</wp:posOffset>
            </wp:positionV>
            <wp:extent cx="1818640" cy="742950"/>
            <wp:effectExtent l="0" t="0" r="10160" b="0"/>
            <wp:wrapNone/>
            <wp:docPr id="7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77470</wp:posOffset>
            </wp:positionV>
            <wp:extent cx="1829435" cy="742315"/>
            <wp:effectExtent l="0" t="0" r="18415" b="635"/>
            <wp:wrapNone/>
            <wp:docPr id="7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ind w:firstLine="1260" w:firstLineChars="6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插入组5                                 </w:t>
      </w:r>
      <w:r>
        <w:rPr>
          <w:rFonts w:hint="eastAsia"/>
          <w:lang w:eastAsia="zh-CN"/>
        </w:rPr>
        <w:t>插入组</w:t>
      </w:r>
      <w:r>
        <w:rPr>
          <w:rFonts w:hint="eastAsia"/>
          <w:lang w:val="en-US" w:eastAsia="zh-CN"/>
        </w:rPr>
        <w:t>6</w:t>
      </w:r>
    </w:p>
    <w:p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74295</wp:posOffset>
            </wp:positionV>
            <wp:extent cx="1840230" cy="742315"/>
            <wp:effectExtent l="0" t="0" r="7620" b="635"/>
            <wp:wrapNone/>
            <wp:docPr id="7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5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70485</wp:posOffset>
            </wp:positionV>
            <wp:extent cx="1818640" cy="733425"/>
            <wp:effectExtent l="0" t="0" r="10160" b="9525"/>
            <wp:wrapNone/>
            <wp:docPr id="70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/>
    <w:p>
      <w:pPr>
        <w:rPr>
          <w:rFonts w:hint="eastAsia"/>
          <w:lang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插入组</w:t>
      </w:r>
      <w:r>
        <w:rPr>
          <w:rFonts w:hint="eastAsia"/>
          <w:lang w:val="en-US" w:eastAsia="zh-CN"/>
        </w:rPr>
        <w:t xml:space="preserve">7                                 </w:t>
      </w:r>
      <w:r>
        <w:rPr>
          <w:rFonts w:hint="eastAsia"/>
          <w:lang w:eastAsia="zh-CN"/>
        </w:rPr>
        <w:t>插入组</w:t>
      </w:r>
      <w:r>
        <w:rPr>
          <w:rFonts w:hint="eastAsia"/>
          <w:lang w:val="en-US" w:eastAsia="zh-CN"/>
        </w:rPr>
        <w:t>8</w:t>
      </w:r>
    </w:p>
    <w:p>
      <w:pPr>
        <w:ind w:firstLine="1260" w:firstLineChars="600"/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91440</wp:posOffset>
            </wp:positionV>
            <wp:extent cx="1807210" cy="733425"/>
            <wp:effectExtent l="0" t="0" r="2540" b="9525"/>
            <wp:wrapNone/>
            <wp:docPr id="8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78105</wp:posOffset>
            </wp:positionV>
            <wp:extent cx="1831340" cy="740410"/>
            <wp:effectExtent l="0" t="0" r="16510" b="2540"/>
            <wp:wrapNone/>
            <wp:docPr id="81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波特率</w:t>
      </w:r>
      <w:r>
        <w:rPr>
          <w:rFonts w:hint="eastAsia"/>
          <w:lang w:val="en-US" w:eastAsia="zh-CN"/>
        </w:rPr>
        <w:t>1200                                4800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104775</wp:posOffset>
            </wp:positionV>
            <wp:extent cx="1795145" cy="726440"/>
            <wp:effectExtent l="0" t="0" r="14605" b="16510"/>
            <wp:wrapNone/>
            <wp:docPr id="8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5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110490</wp:posOffset>
            </wp:positionV>
            <wp:extent cx="1774825" cy="720725"/>
            <wp:effectExtent l="0" t="0" r="15875" b="3175"/>
            <wp:wrapNone/>
            <wp:docPr id="8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57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9600                                     14400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110490</wp:posOffset>
            </wp:positionV>
            <wp:extent cx="1796415" cy="728980"/>
            <wp:effectExtent l="0" t="0" r="13335" b="13970"/>
            <wp:wrapNone/>
            <wp:docPr id="85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0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116205</wp:posOffset>
            </wp:positionV>
            <wp:extent cx="1795145" cy="721995"/>
            <wp:effectExtent l="0" t="0" r="14605" b="1905"/>
            <wp:wrapNone/>
            <wp:docPr id="84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19200                                    38400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112395</wp:posOffset>
            </wp:positionV>
            <wp:extent cx="1796415" cy="728980"/>
            <wp:effectExtent l="0" t="0" r="13335" b="13970"/>
            <wp:wrapNone/>
            <wp:docPr id="87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2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1816100" cy="737235"/>
            <wp:effectExtent l="0" t="0" r="12700" b="5715"/>
            <wp:wrapNone/>
            <wp:docPr id="86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6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57600                                   115200</w:t>
      </w:r>
    </w:p>
    <w:p>
      <w:pPr>
        <w:ind w:firstLine="1260" w:firstLineChars="6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73025</wp:posOffset>
            </wp:positionV>
            <wp:extent cx="1851660" cy="749935"/>
            <wp:effectExtent l="0" t="0" r="15240" b="12065"/>
            <wp:wrapNone/>
            <wp:docPr id="89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64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89535</wp:posOffset>
            </wp:positionV>
            <wp:extent cx="1838325" cy="744220"/>
            <wp:effectExtent l="0" t="0" r="9525" b="17780"/>
            <wp:wrapNone/>
            <wp:docPr id="88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6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EAN13使能                               EAN13禁止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104775</wp:posOffset>
            </wp:positionV>
            <wp:extent cx="1763395" cy="715645"/>
            <wp:effectExtent l="0" t="0" r="8255" b="8255"/>
            <wp:wrapNone/>
            <wp:docPr id="9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81915</wp:posOffset>
            </wp:positionV>
            <wp:extent cx="1807210" cy="728980"/>
            <wp:effectExtent l="0" t="0" r="2540" b="13970"/>
            <wp:wrapNone/>
            <wp:docPr id="90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65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EAN8使能                               EAN8禁止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89535</wp:posOffset>
            </wp:positionV>
            <wp:extent cx="1790700" cy="727075"/>
            <wp:effectExtent l="0" t="0" r="0" b="15875"/>
            <wp:wrapNone/>
            <wp:docPr id="91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68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66675</wp:posOffset>
            </wp:positionV>
            <wp:extent cx="1831340" cy="740410"/>
            <wp:effectExtent l="0" t="0" r="16510" b="2540"/>
            <wp:wrapNone/>
            <wp:docPr id="92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7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UPCA开启                               UPCA禁止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80010</wp:posOffset>
            </wp:positionV>
            <wp:extent cx="1807210" cy="733425"/>
            <wp:effectExtent l="0" t="0" r="2540" b="9525"/>
            <wp:wrapNone/>
            <wp:docPr id="95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70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64770</wp:posOffset>
            </wp:positionV>
            <wp:extent cx="1841500" cy="742315"/>
            <wp:effectExtent l="0" t="0" r="6350" b="635"/>
            <wp:wrapNone/>
            <wp:docPr id="94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69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UPCE0开启                               UPCE0禁止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eastAsia="zh-CN"/>
        </w:rPr>
      </w:pPr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85725</wp:posOffset>
            </wp:positionV>
            <wp:extent cx="1790700" cy="727075"/>
            <wp:effectExtent l="0" t="0" r="0" b="15875"/>
            <wp:wrapNone/>
            <wp:docPr id="99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80010</wp:posOffset>
            </wp:positionV>
            <wp:extent cx="1833880" cy="739775"/>
            <wp:effectExtent l="0" t="0" r="13970" b="3175"/>
            <wp:wrapNone/>
            <wp:docPr id="97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71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UPCE1开启                                UPCE1禁止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114300</wp:posOffset>
            </wp:positionV>
            <wp:extent cx="1796415" cy="724535"/>
            <wp:effectExtent l="0" t="0" r="13335" b="18415"/>
            <wp:wrapNone/>
            <wp:docPr id="98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74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91440</wp:posOffset>
            </wp:positionV>
            <wp:extent cx="1833880" cy="739775"/>
            <wp:effectExtent l="0" t="0" r="13970" b="3175"/>
            <wp:wrapNone/>
            <wp:docPr id="9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73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CODE128使能                               CODE128</w:t>
      </w:r>
      <w:r>
        <w:rPr>
          <w:rFonts w:hint="eastAsia"/>
          <w:lang w:eastAsia="zh-CN"/>
        </w:rPr>
        <w:t>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78105</wp:posOffset>
            </wp:positionV>
            <wp:extent cx="1852295" cy="746760"/>
            <wp:effectExtent l="0" t="0" r="14605" b="15240"/>
            <wp:wrapNone/>
            <wp:docPr id="101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7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74295</wp:posOffset>
            </wp:positionV>
            <wp:extent cx="1829435" cy="742315"/>
            <wp:effectExtent l="0" t="0" r="18415" b="635"/>
            <wp:wrapNone/>
            <wp:docPr id="100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75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CODE128</w:t>
      </w:r>
      <w:r>
        <w:rPr>
          <w:rFonts w:hint="eastAsia"/>
          <w:lang w:eastAsia="zh-CN"/>
        </w:rPr>
        <w:t>最短</w:t>
      </w:r>
      <w:r>
        <w:rPr>
          <w:rFonts w:hint="eastAsia"/>
          <w:lang w:val="en-US" w:eastAsia="zh-CN"/>
        </w:rPr>
        <w:t>0字符                         CODE128</w:t>
      </w:r>
      <w:r>
        <w:rPr>
          <w:rFonts w:hint="eastAsia"/>
          <w:lang w:eastAsia="zh-CN"/>
        </w:rPr>
        <w:t>最短</w:t>
      </w:r>
      <w:r>
        <w:rPr>
          <w:rFonts w:hint="eastAsia"/>
          <w:lang w:val="en-US" w:eastAsia="zh-CN"/>
        </w:rPr>
        <w:t>4字符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91440</wp:posOffset>
            </wp:positionV>
            <wp:extent cx="1796415" cy="728980"/>
            <wp:effectExtent l="0" t="0" r="13335" b="13970"/>
            <wp:wrapNone/>
            <wp:docPr id="103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78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97155</wp:posOffset>
            </wp:positionV>
            <wp:extent cx="1816100" cy="737235"/>
            <wp:effectExtent l="0" t="0" r="12700" b="5715"/>
            <wp:wrapNone/>
            <wp:docPr id="102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77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CODE128</w:t>
      </w:r>
      <w:r>
        <w:rPr>
          <w:rFonts w:hint="eastAsia"/>
          <w:lang w:eastAsia="zh-CN"/>
        </w:rPr>
        <w:t>最长</w:t>
      </w: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字符</w:t>
      </w:r>
      <w:r>
        <w:rPr>
          <w:rFonts w:hint="eastAsia"/>
          <w:lang w:val="en-US" w:eastAsia="zh-CN"/>
        </w:rPr>
        <w:t xml:space="preserve">                      CODE128</w:t>
      </w:r>
      <w:r>
        <w:rPr>
          <w:rFonts w:hint="eastAsia"/>
          <w:lang w:eastAsia="zh-CN"/>
        </w:rPr>
        <w:t>最长</w:t>
      </w:r>
      <w:r>
        <w:rPr>
          <w:rFonts w:hint="eastAsia"/>
          <w:lang w:val="en-US" w:eastAsia="zh-CN"/>
        </w:rPr>
        <w:t>255字符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2941955</wp:posOffset>
            </wp:positionH>
            <wp:positionV relativeFrom="paragraph">
              <wp:posOffset>83820</wp:posOffset>
            </wp:positionV>
            <wp:extent cx="1816100" cy="737235"/>
            <wp:effectExtent l="0" t="0" r="12700" b="5715"/>
            <wp:wrapNone/>
            <wp:docPr id="106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80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92710</wp:posOffset>
            </wp:positionV>
            <wp:extent cx="1806575" cy="733425"/>
            <wp:effectExtent l="0" t="0" r="3175" b="9525"/>
            <wp:wrapNone/>
            <wp:docPr id="104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79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eastAsia="zh-CN"/>
        </w:rPr>
      </w:pPr>
    </w:p>
    <w:p/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CODE39使能                                CODE39禁止</w:t>
      </w:r>
    </w:p>
    <w:p>
      <w:pPr>
        <w:ind w:firstLine="1050" w:firstLineChars="500"/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2921000</wp:posOffset>
            </wp:positionH>
            <wp:positionV relativeFrom="paragraph">
              <wp:posOffset>77470</wp:posOffset>
            </wp:positionV>
            <wp:extent cx="1829435" cy="739775"/>
            <wp:effectExtent l="0" t="0" r="18415" b="3175"/>
            <wp:wrapNone/>
            <wp:docPr id="107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82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85725</wp:posOffset>
            </wp:positionV>
            <wp:extent cx="1805940" cy="726440"/>
            <wp:effectExtent l="0" t="0" r="3810" b="16510"/>
            <wp:wrapNone/>
            <wp:docPr id="105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8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CODE39最短0                              CODE39最短4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2945130</wp:posOffset>
            </wp:positionH>
            <wp:positionV relativeFrom="paragraph">
              <wp:posOffset>76200</wp:posOffset>
            </wp:positionV>
            <wp:extent cx="1807210" cy="728980"/>
            <wp:effectExtent l="0" t="0" r="2540" b="13970"/>
            <wp:wrapNone/>
            <wp:docPr id="109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84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80010</wp:posOffset>
            </wp:positionV>
            <wp:extent cx="1795145" cy="721995"/>
            <wp:effectExtent l="0" t="0" r="14605" b="1905"/>
            <wp:wrapNone/>
            <wp:docPr id="108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83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CODE39最长32                                CODE39最长255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102870</wp:posOffset>
            </wp:positionV>
            <wp:extent cx="1796415" cy="728980"/>
            <wp:effectExtent l="0" t="0" r="13335" b="13970"/>
            <wp:wrapNone/>
            <wp:docPr id="112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86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98425</wp:posOffset>
            </wp:positionV>
            <wp:extent cx="1818640" cy="733425"/>
            <wp:effectExtent l="0" t="0" r="10160" b="9525"/>
            <wp:wrapNone/>
            <wp:docPr id="111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85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CODE93使能                                CODE93禁止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2988310</wp:posOffset>
            </wp:positionH>
            <wp:positionV relativeFrom="paragraph">
              <wp:posOffset>74930</wp:posOffset>
            </wp:positionV>
            <wp:extent cx="1819275" cy="738505"/>
            <wp:effectExtent l="0" t="0" r="9525" b="4445"/>
            <wp:wrapNone/>
            <wp:docPr id="113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88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98425</wp:posOffset>
            </wp:positionV>
            <wp:extent cx="1812290" cy="730885"/>
            <wp:effectExtent l="0" t="0" r="16510" b="12065"/>
            <wp:wrapNone/>
            <wp:docPr id="110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87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ind w:firstLine="840" w:firstLineChars="4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CODE93最短0                               CODE93最短4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2979420</wp:posOffset>
            </wp:positionH>
            <wp:positionV relativeFrom="paragraph">
              <wp:posOffset>97155</wp:posOffset>
            </wp:positionV>
            <wp:extent cx="1807210" cy="733425"/>
            <wp:effectExtent l="0" t="0" r="2540" b="9525"/>
            <wp:wrapNone/>
            <wp:docPr id="115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0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93345</wp:posOffset>
            </wp:positionV>
            <wp:extent cx="1852295" cy="746760"/>
            <wp:effectExtent l="0" t="0" r="14605" b="15240"/>
            <wp:wrapNone/>
            <wp:docPr id="114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89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CODE93最长32                             CODE93最长255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2881630</wp:posOffset>
            </wp:positionH>
            <wp:positionV relativeFrom="paragraph">
              <wp:posOffset>94615</wp:posOffset>
            </wp:positionV>
            <wp:extent cx="1833880" cy="739775"/>
            <wp:effectExtent l="0" t="0" r="13970" b="3175"/>
            <wp:wrapNone/>
            <wp:docPr id="116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92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83820</wp:posOffset>
            </wp:positionV>
            <wp:extent cx="1825625" cy="737235"/>
            <wp:effectExtent l="0" t="0" r="3175" b="5715"/>
            <wp:wrapNone/>
            <wp:docPr id="118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91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CODEBAR使能                            CODEBAR禁止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/>
    <w:p>
      <w: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2833370</wp:posOffset>
            </wp:positionH>
            <wp:positionV relativeFrom="paragraph">
              <wp:posOffset>59055</wp:posOffset>
            </wp:positionV>
            <wp:extent cx="1873885" cy="749935"/>
            <wp:effectExtent l="0" t="0" r="12065" b="12065"/>
            <wp:wrapNone/>
            <wp:docPr id="121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94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83820</wp:posOffset>
            </wp:positionV>
            <wp:extent cx="1821180" cy="729615"/>
            <wp:effectExtent l="0" t="0" r="7620" b="13335"/>
            <wp:wrapNone/>
            <wp:docPr id="12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93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ind w:firstLine="840" w:firstLineChars="4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CODEBAR最短0                           CODEBAR最短4</w:t>
      </w:r>
    </w:p>
    <w:p>
      <w:pPr>
        <w:rPr>
          <w:rFonts w:hint="eastAsia"/>
          <w:lang w:val="en-US" w:eastAsia="zh-CN"/>
        </w:rPr>
      </w:pPr>
    </w:p>
    <w:p/>
    <w:p/>
    <w:p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74930</wp:posOffset>
            </wp:positionV>
            <wp:extent cx="1809115" cy="727710"/>
            <wp:effectExtent l="0" t="0" r="635" b="15240"/>
            <wp:wrapNone/>
            <wp:docPr id="122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5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2821305</wp:posOffset>
            </wp:positionH>
            <wp:positionV relativeFrom="paragraph">
              <wp:posOffset>78105</wp:posOffset>
            </wp:positionV>
            <wp:extent cx="1818640" cy="733425"/>
            <wp:effectExtent l="0" t="0" r="10160" b="9525"/>
            <wp:wrapNone/>
            <wp:docPr id="119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96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CODEBAR最长32                         CODEBAR最长255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2830195</wp:posOffset>
            </wp:positionH>
            <wp:positionV relativeFrom="paragraph">
              <wp:posOffset>97155</wp:posOffset>
            </wp:positionV>
            <wp:extent cx="1763395" cy="715645"/>
            <wp:effectExtent l="0" t="0" r="8255" b="8255"/>
            <wp:wrapNone/>
            <wp:docPr id="117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98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78105</wp:posOffset>
            </wp:positionV>
            <wp:extent cx="1818640" cy="738505"/>
            <wp:effectExtent l="0" t="0" r="10160" b="4445"/>
            <wp:wrapNone/>
            <wp:docPr id="120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97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CODEBAR不发起止符                       CODEBAR发起止符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60325</wp:posOffset>
            </wp:positionV>
            <wp:extent cx="1828165" cy="740410"/>
            <wp:effectExtent l="0" t="0" r="635" b="2540"/>
            <wp:wrapNone/>
            <wp:docPr id="125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00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38735</wp:posOffset>
            </wp:positionV>
            <wp:extent cx="1853565" cy="749300"/>
            <wp:effectExtent l="0" t="0" r="13335" b="12700"/>
            <wp:wrapNone/>
            <wp:docPr id="124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99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QR使能                                   QR禁止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99695</wp:posOffset>
            </wp:positionV>
            <wp:extent cx="1811020" cy="737235"/>
            <wp:effectExtent l="0" t="0" r="17780" b="5715"/>
            <wp:wrapNone/>
            <wp:docPr id="127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02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89535</wp:posOffset>
            </wp:positionV>
            <wp:extent cx="1829435" cy="742315"/>
            <wp:effectExtent l="0" t="0" r="18415" b="635"/>
            <wp:wrapNone/>
            <wp:docPr id="129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01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INTERLEAVED25使能                         INTERLEAVED25禁止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2973070</wp:posOffset>
            </wp:positionH>
            <wp:positionV relativeFrom="paragraph">
              <wp:posOffset>79375</wp:posOffset>
            </wp:positionV>
            <wp:extent cx="1825625" cy="729615"/>
            <wp:effectExtent l="0" t="0" r="3175" b="13335"/>
            <wp:wrapNone/>
            <wp:docPr id="128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04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68580</wp:posOffset>
            </wp:positionV>
            <wp:extent cx="1809115" cy="736600"/>
            <wp:effectExtent l="0" t="0" r="635" b="6350"/>
            <wp:wrapNone/>
            <wp:docPr id="126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03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INTERLEAVED25最短0                       INTERLEAVED25最短4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86360</wp:posOffset>
            </wp:positionV>
            <wp:extent cx="1832610" cy="743585"/>
            <wp:effectExtent l="0" t="0" r="15240" b="18415"/>
            <wp:wrapNone/>
            <wp:docPr id="131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06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76200</wp:posOffset>
            </wp:positionV>
            <wp:extent cx="1833880" cy="739775"/>
            <wp:effectExtent l="0" t="0" r="13970" b="3175"/>
            <wp:wrapNone/>
            <wp:docPr id="130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05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INTERLEAVED25最长32                     INTERLEAVED25最长255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2939415</wp:posOffset>
            </wp:positionH>
            <wp:positionV relativeFrom="paragraph">
              <wp:posOffset>80010</wp:posOffset>
            </wp:positionV>
            <wp:extent cx="1859280" cy="749935"/>
            <wp:effectExtent l="0" t="0" r="7620" b="12065"/>
            <wp:wrapNone/>
            <wp:docPr id="134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08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95250</wp:posOffset>
            </wp:positionV>
            <wp:extent cx="1810385" cy="738505"/>
            <wp:effectExtent l="0" t="0" r="18415" b="4445"/>
            <wp:wrapNone/>
            <wp:docPr id="132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07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INDUSTRIAL25使能                            INDUSTRIAL25禁止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89535</wp:posOffset>
            </wp:positionV>
            <wp:extent cx="1829435" cy="742315"/>
            <wp:effectExtent l="0" t="0" r="18415" b="635"/>
            <wp:wrapNone/>
            <wp:docPr id="135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10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80645</wp:posOffset>
            </wp:positionV>
            <wp:extent cx="1849755" cy="744220"/>
            <wp:effectExtent l="0" t="0" r="17145" b="17780"/>
            <wp:wrapNone/>
            <wp:docPr id="136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09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INDUSTRIAL25最短0                         INDUSTRIAL25最短4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84455</wp:posOffset>
            </wp:positionV>
            <wp:extent cx="1811020" cy="737235"/>
            <wp:effectExtent l="0" t="0" r="17780" b="5715"/>
            <wp:wrapNone/>
            <wp:docPr id="137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12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89535</wp:posOffset>
            </wp:positionV>
            <wp:extent cx="1787525" cy="725805"/>
            <wp:effectExtent l="0" t="0" r="3175" b="17145"/>
            <wp:wrapNone/>
            <wp:docPr id="133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11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INDUSTRIAL25最长32                        INDUSTRIAL25最长255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91440</wp:posOffset>
            </wp:positionV>
            <wp:extent cx="1820545" cy="741045"/>
            <wp:effectExtent l="0" t="0" r="8255" b="1905"/>
            <wp:wrapNone/>
            <wp:docPr id="140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13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3270250</wp:posOffset>
            </wp:positionH>
            <wp:positionV relativeFrom="paragraph">
              <wp:posOffset>90805</wp:posOffset>
            </wp:positionV>
            <wp:extent cx="1831340" cy="745490"/>
            <wp:effectExtent l="0" t="0" r="16510" b="16510"/>
            <wp:wrapNone/>
            <wp:docPr id="138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14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MATRIX25使能                                   MATRIX25禁止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73660</wp:posOffset>
            </wp:positionV>
            <wp:extent cx="1840230" cy="742315"/>
            <wp:effectExtent l="0" t="0" r="7620" b="635"/>
            <wp:wrapNone/>
            <wp:docPr id="141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16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71120</wp:posOffset>
            </wp:positionV>
            <wp:extent cx="1854200" cy="749935"/>
            <wp:effectExtent l="0" t="0" r="12700" b="12065"/>
            <wp:wrapNone/>
            <wp:docPr id="143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15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MATRIX25最短0                                 MATRIX25最短4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66675</wp:posOffset>
            </wp:positionV>
            <wp:extent cx="1818640" cy="733425"/>
            <wp:effectExtent l="0" t="0" r="10160" b="9525"/>
            <wp:wrapNone/>
            <wp:docPr id="142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17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3268980</wp:posOffset>
            </wp:positionH>
            <wp:positionV relativeFrom="paragraph">
              <wp:posOffset>55880</wp:posOffset>
            </wp:positionV>
            <wp:extent cx="1838960" cy="748665"/>
            <wp:effectExtent l="0" t="0" r="8890" b="13335"/>
            <wp:wrapNone/>
            <wp:docPr id="139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18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MATRIX25最长32                              MATRIX25最长255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56515</wp:posOffset>
            </wp:positionV>
            <wp:extent cx="1838960" cy="748665"/>
            <wp:effectExtent l="0" t="0" r="8890" b="13335"/>
            <wp:wrapNone/>
            <wp:docPr id="144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19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3270250</wp:posOffset>
            </wp:positionH>
            <wp:positionV relativeFrom="paragraph">
              <wp:posOffset>77470</wp:posOffset>
            </wp:positionV>
            <wp:extent cx="1819275" cy="738505"/>
            <wp:effectExtent l="0" t="0" r="9525" b="4445"/>
            <wp:wrapNone/>
            <wp:docPr id="145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2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CODE11使能                                     CODE11禁止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3289300</wp:posOffset>
            </wp:positionH>
            <wp:positionV relativeFrom="paragraph">
              <wp:posOffset>71755</wp:posOffset>
            </wp:positionV>
            <wp:extent cx="1832610" cy="739140"/>
            <wp:effectExtent l="0" t="0" r="15240" b="3810"/>
            <wp:wrapNone/>
            <wp:docPr id="147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22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66040</wp:posOffset>
            </wp:positionV>
            <wp:extent cx="1819275" cy="738505"/>
            <wp:effectExtent l="0" t="0" r="9525" b="4445"/>
            <wp:wrapNone/>
            <wp:docPr id="146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21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CODE11最短0                                   CODE11最短4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3270250</wp:posOffset>
            </wp:positionH>
            <wp:positionV relativeFrom="paragraph">
              <wp:posOffset>64135</wp:posOffset>
            </wp:positionV>
            <wp:extent cx="1864360" cy="749935"/>
            <wp:effectExtent l="0" t="0" r="2540" b="12065"/>
            <wp:wrapNone/>
            <wp:docPr id="149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24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59055</wp:posOffset>
            </wp:positionV>
            <wp:extent cx="1790700" cy="727075"/>
            <wp:effectExtent l="0" t="0" r="0" b="15875"/>
            <wp:wrapNone/>
            <wp:docPr id="148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23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CODE11最长32                               CODE11最长255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3027045</wp:posOffset>
            </wp:positionH>
            <wp:positionV relativeFrom="paragraph">
              <wp:posOffset>46355</wp:posOffset>
            </wp:positionV>
            <wp:extent cx="1796415" cy="728980"/>
            <wp:effectExtent l="0" t="0" r="13335" b="13970"/>
            <wp:wrapNone/>
            <wp:docPr id="155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26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44450</wp:posOffset>
            </wp:positionV>
            <wp:extent cx="1812290" cy="728980"/>
            <wp:effectExtent l="0" t="0" r="16510" b="13970"/>
            <wp:wrapNone/>
            <wp:docPr id="151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25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MSI使能                                    MSI禁止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3027045</wp:posOffset>
            </wp:positionH>
            <wp:positionV relativeFrom="paragraph">
              <wp:posOffset>68580</wp:posOffset>
            </wp:positionV>
            <wp:extent cx="1798320" cy="732155"/>
            <wp:effectExtent l="0" t="0" r="11430" b="10795"/>
            <wp:wrapNone/>
            <wp:docPr id="150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28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3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84455</wp:posOffset>
            </wp:positionV>
            <wp:extent cx="1833880" cy="739775"/>
            <wp:effectExtent l="0" t="0" r="13970" b="3175"/>
            <wp:wrapNone/>
            <wp:docPr id="152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27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MSI最短0                                  MSI最短4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3006725</wp:posOffset>
            </wp:positionH>
            <wp:positionV relativeFrom="paragraph">
              <wp:posOffset>78105</wp:posOffset>
            </wp:positionV>
            <wp:extent cx="1799590" cy="727710"/>
            <wp:effectExtent l="0" t="0" r="10160" b="15240"/>
            <wp:wrapNone/>
            <wp:docPr id="154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30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81915</wp:posOffset>
            </wp:positionV>
            <wp:extent cx="1799590" cy="729615"/>
            <wp:effectExtent l="0" t="0" r="10160" b="13335"/>
            <wp:wrapNone/>
            <wp:docPr id="153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29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MSI最长32                                MSI最长255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2975610</wp:posOffset>
            </wp:positionH>
            <wp:positionV relativeFrom="paragraph">
              <wp:posOffset>41910</wp:posOffset>
            </wp:positionV>
            <wp:extent cx="1860550" cy="758190"/>
            <wp:effectExtent l="0" t="0" r="6350" b="3810"/>
            <wp:wrapNone/>
            <wp:docPr id="168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42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54610</wp:posOffset>
            </wp:positionV>
            <wp:extent cx="1828165" cy="740410"/>
            <wp:effectExtent l="0" t="0" r="635" b="2540"/>
            <wp:wrapNone/>
            <wp:docPr id="166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41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DM使能                                   DM禁止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2965450</wp:posOffset>
            </wp:positionH>
            <wp:positionV relativeFrom="paragraph">
              <wp:posOffset>71755</wp:posOffset>
            </wp:positionV>
            <wp:extent cx="1842135" cy="754380"/>
            <wp:effectExtent l="0" t="0" r="5715" b="7620"/>
            <wp:wrapNone/>
            <wp:docPr id="169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44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55245</wp:posOffset>
            </wp:positionV>
            <wp:extent cx="1859280" cy="749935"/>
            <wp:effectExtent l="0" t="0" r="7620" b="12065"/>
            <wp:wrapNone/>
            <wp:docPr id="167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43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PDF417使能                              PDF417禁止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2931795</wp:posOffset>
            </wp:positionH>
            <wp:positionV relativeFrom="paragraph">
              <wp:posOffset>61595</wp:posOffset>
            </wp:positionV>
            <wp:extent cx="1857375" cy="751205"/>
            <wp:effectExtent l="0" t="0" r="9525" b="10795"/>
            <wp:wrapNone/>
            <wp:docPr id="159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32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74295</wp:posOffset>
            </wp:positionV>
            <wp:extent cx="1829435" cy="742315"/>
            <wp:effectExtent l="0" t="0" r="18415" b="635"/>
            <wp:wrapNone/>
            <wp:docPr id="157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31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RSS14使能                                 RSS14禁止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both"/>
        <w:rPr>
          <w:lang w:val="en-US" w:eastAsia="zh-CN"/>
        </w:rPr>
      </w:pPr>
    </w:p>
    <w:p>
      <w:pPr>
        <w:jc w:val="center"/>
        <w:rPr>
          <w:lang w:val="en-US" w:eastAsia="zh-CN"/>
        </w:rPr>
      </w:pPr>
      <w: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2909570</wp:posOffset>
            </wp:positionH>
            <wp:positionV relativeFrom="paragraph">
              <wp:posOffset>62865</wp:posOffset>
            </wp:positionV>
            <wp:extent cx="1790065" cy="727710"/>
            <wp:effectExtent l="0" t="0" r="635" b="15240"/>
            <wp:wrapNone/>
            <wp:docPr id="158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34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50800</wp:posOffset>
            </wp:positionV>
            <wp:extent cx="1819275" cy="738505"/>
            <wp:effectExtent l="0" t="0" r="9525" b="4445"/>
            <wp:wrapNone/>
            <wp:docPr id="156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33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/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RSS限定式使能                            RSS限定式禁止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61595</wp:posOffset>
            </wp:positionV>
            <wp:extent cx="1816100" cy="729615"/>
            <wp:effectExtent l="0" t="0" r="12700" b="13335"/>
            <wp:wrapNone/>
            <wp:docPr id="160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35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2994660</wp:posOffset>
            </wp:positionH>
            <wp:positionV relativeFrom="paragraph">
              <wp:posOffset>74930</wp:posOffset>
            </wp:positionV>
            <wp:extent cx="1844040" cy="748665"/>
            <wp:effectExtent l="0" t="0" r="3810" b="13335"/>
            <wp:wrapNone/>
            <wp:docPr id="161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36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RSS扩展式使能                             RSS扩展式禁止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2994660</wp:posOffset>
            </wp:positionH>
            <wp:positionV relativeFrom="paragraph">
              <wp:posOffset>84455</wp:posOffset>
            </wp:positionV>
            <wp:extent cx="1840230" cy="742315"/>
            <wp:effectExtent l="0" t="0" r="7620" b="635"/>
            <wp:wrapNone/>
            <wp:docPr id="163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38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76835</wp:posOffset>
            </wp:positionV>
            <wp:extent cx="1842135" cy="748030"/>
            <wp:effectExtent l="0" t="0" r="5715" b="13970"/>
            <wp:wrapNone/>
            <wp:docPr id="162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37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RSS最短0                                RSS最短4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86360</wp:posOffset>
            </wp:positionV>
            <wp:extent cx="1823720" cy="738505"/>
            <wp:effectExtent l="0" t="0" r="5080" b="4445"/>
            <wp:wrapNone/>
            <wp:docPr id="164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39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2962910</wp:posOffset>
            </wp:positionH>
            <wp:positionV relativeFrom="paragraph">
              <wp:posOffset>75565</wp:posOffset>
            </wp:positionV>
            <wp:extent cx="1859280" cy="749935"/>
            <wp:effectExtent l="0" t="0" r="7620" b="12065"/>
            <wp:wrapNone/>
            <wp:docPr id="165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40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RSS最长32                              RSS最长255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both"/>
        <w:rPr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jc w:val="both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E52A4"/>
    <w:rsid w:val="053407D7"/>
    <w:rsid w:val="05E8365A"/>
    <w:rsid w:val="08AC4754"/>
    <w:rsid w:val="0BB324E5"/>
    <w:rsid w:val="0BF50C95"/>
    <w:rsid w:val="0C6C0E18"/>
    <w:rsid w:val="121E4D85"/>
    <w:rsid w:val="121F39BA"/>
    <w:rsid w:val="14184EA6"/>
    <w:rsid w:val="143E7299"/>
    <w:rsid w:val="15EB5683"/>
    <w:rsid w:val="2B1E3205"/>
    <w:rsid w:val="2BC52DFC"/>
    <w:rsid w:val="2C30735D"/>
    <w:rsid w:val="320F3893"/>
    <w:rsid w:val="3508469D"/>
    <w:rsid w:val="35891445"/>
    <w:rsid w:val="389E1529"/>
    <w:rsid w:val="3C76487F"/>
    <w:rsid w:val="4103235E"/>
    <w:rsid w:val="53DB233F"/>
    <w:rsid w:val="56C12952"/>
    <w:rsid w:val="57AE52A4"/>
    <w:rsid w:val="58C41F65"/>
    <w:rsid w:val="5B790F3C"/>
    <w:rsid w:val="5DCE3A39"/>
    <w:rsid w:val="635F1F40"/>
    <w:rsid w:val="69AD55F0"/>
    <w:rsid w:val="6C492932"/>
    <w:rsid w:val="6D535020"/>
    <w:rsid w:val="731659E8"/>
    <w:rsid w:val="7630687E"/>
    <w:rsid w:val="78B86628"/>
    <w:rsid w:val="78DD43FE"/>
    <w:rsid w:val="7A4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4" Type="http://schemas.openxmlformats.org/officeDocument/2006/relationships/fontTable" Target="fontTable.xml"/><Relationship Id="rId153" Type="http://schemas.openxmlformats.org/officeDocument/2006/relationships/customXml" Target="../customXml/item1.xml"/><Relationship Id="rId152" Type="http://schemas.openxmlformats.org/officeDocument/2006/relationships/image" Target="media/image149.png"/><Relationship Id="rId151" Type="http://schemas.openxmlformats.org/officeDocument/2006/relationships/image" Target="media/image148.png"/><Relationship Id="rId150" Type="http://schemas.openxmlformats.org/officeDocument/2006/relationships/image" Target="media/image147.png"/><Relationship Id="rId15" Type="http://schemas.openxmlformats.org/officeDocument/2006/relationships/image" Target="media/image12.png"/><Relationship Id="rId149" Type="http://schemas.openxmlformats.org/officeDocument/2006/relationships/image" Target="media/image146.png"/><Relationship Id="rId148" Type="http://schemas.openxmlformats.org/officeDocument/2006/relationships/image" Target="media/image145.png"/><Relationship Id="rId147" Type="http://schemas.openxmlformats.org/officeDocument/2006/relationships/image" Target="media/image144.png"/><Relationship Id="rId146" Type="http://schemas.openxmlformats.org/officeDocument/2006/relationships/image" Target="media/image143.png"/><Relationship Id="rId145" Type="http://schemas.openxmlformats.org/officeDocument/2006/relationships/image" Target="media/image142.png"/><Relationship Id="rId144" Type="http://schemas.openxmlformats.org/officeDocument/2006/relationships/image" Target="media/image141.png"/><Relationship Id="rId143" Type="http://schemas.openxmlformats.org/officeDocument/2006/relationships/image" Target="media/image140.png"/><Relationship Id="rId142" Type="http://schemas.openxmlformats.org/officeDocument/2006/relationships/image" Target="media/image139.png"/><Relationship Id="rId141" Type="http://schemas.openxmlformats.org/officeDocument/2006/relationships/image" Target="media/image138.png"/><Relationship Id="rId140" Type="http://schemas.openxmlformats.org/officeDocument/2006/relationships/image" Target="media/image137.png"/><Relationship Id="rId14" Type="http://schemas.openxmlformats.org/officeDocument/2006/relationships/image" Target="media/image11.png"/><Relationship Id="rId139" Type="http://schemas.openxmlformats.org/officeDocument/2006/relationships/image" Target="media/image136.png"/><Relationship Id="rId138" Type="http://schemas.openxmlformats.org/officeDocument/2006/relationships/image" Target="media/image135.png"/><Relationship Id="rId137" Type="http://schemas.openxmlformats.org/officeDocument/2006/relationships/image" Target="media/image134.png"/><Relationship Id="rId136" Type="http://schemas.openxmlformats.org/officeDocument/2006/relationships/image" Target="media/image133.png"/><Relationship Id="rId135" Type="http://schemas.openxmlformats.org/officeDocument/2006/relationships/image" Target="media/image132.png"/><Relationship Id="rId134" Type="http://schemas.openxmlformats.org/officeDocument/2006/relationships/image" Target="media/image131.png"/><Relationship Id="rId133" Type="http://schemas.openxmlformats.org/officeDocument/2006/relationships/image" Target="media/image130.png"/><Relationship Id="rId132" Type="http://schemas.openxmlformats.org/officeDocument/2006/relationships/image" Target="media/image129.png"/><Relationship Id="rId131" Type="http://schemas.openxmlformats.org/officeDocument/2006/relationships/image" Target="media/image128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29" Type="http://schemas.openxmlformats.org/officeDocument/2006/relationships/image" Target="media/image126.pn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pn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2018-05-08T09:36:00Z</dcterms:created>
  <dc:creator>Administrator</dc:creator>
  <cp:lastModifiedBy>Administrator</cp:lastModifiedBy>
  <dcterms:modified xsi:type="dcterms:W3CDTF">2018-08-09T02:35:22Z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